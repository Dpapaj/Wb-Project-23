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14:paraId="6E750264" w14:textId="77777777" w:rsidTr="009B26B3">
        <w:trPr>
          <w:trHeight w:hRule="exact" w:val="2835"/>
        </w:trPr>
        <w:tc>
          <w:tcPr>
            <w:tcW w:w="9640" w:type="dxa"/>
            <w:gridSpan w:val="2"/>
          </w:tcPr>
          <w:p w14:paraId="1AF61AF6" w14:textId="77777777" w:rsidR="00AE0231" w:rsidRDefault="00AE0231" w:rsidP="009B26B3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tr w:rsidR="00AE0231" w14:paraId="344EC520" w14:textId="77777777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19E9AAEB" w14:textId="54CF90F5" w:rsidR="00AE0231" w:rsidRDefault="00293939" w:rsidP="00582100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Sem</w:t>
            </w:r>
            <w:r w:rsidR="00582100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estrál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ní projekt č. </w:t>
            </w:r>
            <w:r w:rsidR="008D5A0D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2</w:t>
            </w:r>
          </w:p>
        </w:tc>
      </w:tr>
      <w:tr w:rsidR="00AE0231" w14:paraId="413B7CD4" w14:textId="77777777" w:rsidTr="009B26B3">
        <w:trPr>
          <w:trHeight w:hRule="exact" w:val="567"/>
        </w:trPr>
        <w:tc>
          <w:tcPr>
            <w:tcW w:w="9640" w:type="dxa"/>
            <w:gridSpan w:val="2"/>
          </w:tcPr>
          <w:p w14:paraId="4CED289A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3F4B4E6A" w14:textId="77777777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2230A589" w14:textId="21E63F5E" w:rsidR="00AE0231" w:rsidRDefault="008D5A0D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David Papaj</w:t>
            </w:r>
          </w:p>
        </w:tc>
      </w:tr>
      <w:tr w:rsidR="00AE0231" w14:paraId="32F26B7B" w14:textId="77777777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470C0396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326B5CAB" w14:textId="77777777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9122D4B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69606764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3491903A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5BCED0D4" w14:textId="77777777" w:rsidR="00F276DB" w:rsidRDefault="006C7521" w:rsidP="009B26B3">
            <w:pPr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Style w:val="Styl1ablona"/>
              </w:rPr>
              <w:t>Semestrální projekt</w:t>
            </w:r>
          </w:p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DefaultParagraphFont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0234E26F" w14:textId="77777777" w:rsidR="008D5A0D" w:rsidRDefault="0016172F" w:rsidP="0056551F">
                <w:pPr>
                  <w:ind w:left="284" w:right="284"/>
                  <w:rPr>
                    <w:rStyle w:val="Styl1ablona"/>
                  </w:rPr>
                </w:pPr>
                <w:r>
                  <w:rPr>
                    <w:rStyle w:val="Styl1ablona"/>
                  </w:rPr>
                  <w:t>20</w:t>
                </w:r>
                <w:r w:rsidR="008D5A0D">
                  <w:rPr>
                    <w:rStyle w:val="Styl1ablona"/>
                  </w:rPr>
                  <w:t>21</w:t>
                </w:r>
              </w:p>
              <w:p w14:paraId="282E4483" w14:textId="4603287B" w:rsidR="00AE0231" w:rsidRDefault="0034244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120713DC" w14:textId="77777777" w:rsidR="00AE0231" w:rsidRDefault="001926CE" w:rsidP="009B26B3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 wp14:anchorId="491FC615" wp14:editId="62FEDFAE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14:paraId="29D1B1B7" w14:textId="77777777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F56C87A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4F55CE21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2361D126" w14:textId="77777777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6C9B7845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</w:tbl>
    <w:p w14:paraId="7AA16FCD" w14:textId="77777777"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1E4AF2E0" w14:textId="77777777" w:rsidR="0056551F" w:rsidRDefault="0056551F" w:rsidP="0056551F"/>
    <w:p w14:paraId="3C544854" w14:textId="77777777" w:rsidR="0096510B" w:rsidRDefault="0096510B" w:rsidP="0096510B">
      <w:pPr>
        <w:pStyle w:val="Obsahcontents"/>
      </w:pPr>
      <w:bookmarkStart w:id="0" w:name="_Toc37577729"/>
      <w:bookmarkStart w:id="1" w:name="_Toc88120440"/>
      <w:bookmarkStart w:id="2" w:name="_Toc88120677"/>
      <w:bookmarkStart w:id="3" w:name="_Toc88120889"/>
      <w:bookmarkStart w:id="4" w:name="_Toc88120993"/>
      <w:bookmarkStart w:id="5" w:name="_Toc88121036"/>
      <w:bookmarkStart w:id="6" w:name="_Toc88121173"/>
      <w:bookmarkStart w:id="7" w:name="_Toc88121547"/>
      <w:bookmarkStart w:id="8" w:name="_Toc88121604"/>
      <w:bookmarkStart w:id="9" w:name="_Toc88121742"/>
      <w:bookmarkStart w:id="10" w:name="_Toc88122008"/>
      <w:bookmarkStart w:id="11" w:name="_Toc88124611"/>
      <w:bookmarkStart w:id="12" w:name="_Toc88124648"/>
      <w:bookmarkStart w:id="13" w:name="_Toc88124798"/>
      <w:bookmarkStart w:id="14" w:name="_Toc88125781"/>
      <w:bookmarkStart w:id="15" w:name="_Toc88126301"/>
      <w:bookmarkStart w:id="16" w:name="_Toc88126452"/>
      <w:bookmarkStart w:id="17" w:name="_Toc88126519"/>
      <w:bookmarkStart w:id="18" w:name="_Toc88126548"/>
      <w:bookmarkStart w:id="19" w:name="_Toc88126764"/>
      <w:bookmarkStart w:id="20" w:name="_Toc88126854"/>
      <w:bookmarkStart w:id="21" w:name="_Toc88127095"/>
      <w:bookmarkStart w:id="22" w:name="_Toc88127138"/>
      <w:bookmarkStart w:id="23" w:name="_Toc88128503"/>
      <w:bookmarkStart w:id="24" w:name="_Toc107634140"/>
      <w:bookmarkStart w:id="25" w:name="_Toc107635157"/>
      <w:r w:rsidRPr="0096510B"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30C09DC" w14:textId="662B3EAF" w:rsidR="004E4E8E" w:rsidRDefault="000A533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65583390" w:history="1">
        <w:r w:rsidR="004E4E8E" w:rsidRPr="0040650F">
          <w:rPr>
            <w:rStyle w:val="Hyperlink"/>
            <w:noProof/>
          </w:rPr>
          <w:t>zadání</w:t>
        </w:r>
        <w:r w:rsidR="004E4E8E">
          <w:rPr>
            <w:noProof/>
            <w:webHidden/>
          </w:rPr>
          <w:tab/>
        </w:r>
        <w:r w:rsidR="004E4E8E">
          <w:rPr>
            <w:noProof/>
            <w:webHidden/>
          </w:rPr>
          <w:fldChar w:fldCharType="begin"/>
        </w:r>
        <w:r w:rsidR="004E4E8E">
          <w:rPr>
            <w:noProof/>
            <w:webHidden/>
          </w:rPr>
          <w:instrText xml:space="preserve"> PAGEREF _Toc65583390 \h </w:instrText>
        </w:r>
        <w:r w:rsidR="004E4E8E">
          <w:rPr>
            <w:noProof/>
            <w:webHidden/>
          </w:rPr>
        </w:r>
        <w:r w:rsidR="004E4E8E">
          <w:rPr>
            <w:noProof/>
            <w:webHidden/>
          </w:rPr>
          <w:fldChar w:fldCharType="separate"/>
        </w:r>
        <w:r w:rsidR="004E4E8E">
          <w:rPr>
            <w:noProof/>
            <w:webHidden/>
          </w:rPr>
          <w:t>3</w:t>
        </w:r>
        <w:r w:rsidR="004E4E8E">
          <w:rPr>
            <w:noProof/>
            <w:webHidden/>
          </w:rPr>
          <w:fldChar w:fldCharType="end"/>
        </w:r>
      </w:hyperlink>
    </w:p>
    <w:p w14:paraId="2FE33436" w14:textId="2C8C812A" w:rsidR="004E4E8E" w:rsidRDefault="004E4E8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hyperlink w:anchor="_Toc65583391" w:history="1">
        <w:r w:rsidRPr="0040650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popis programu a jeho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4F203" w14:textId="3934773E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3" w:history="1">
        <w:r w:rsidRPr="0040650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binární soustavy do dekadické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452519" w14:textId="2A340857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4" w:history="1">
        <w:r w:rsidRPr="0040650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dekadické soustavy do binární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CF8EA" w14:textId="4B705A55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5" w:history="1">
        <w:r w:rsidRPr="0040650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hexadecimální soustavy do binární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D5F1C4" w14:textId="1599B2E9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6" w:history="1">
        <w:r w:rsidRPr="0040650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binární soustavy do hexadecimální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A8ADFE" w14:textId="4D0A6F57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7" w:history="1">
        <w:r w:rsidRPr="0040650F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Oktálové soustavy do dekadické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27AF2F" w14:textId="4FFC26D3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8" w:history="1">
        <w:r w:rsidRPr="0040650F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dekadické soustavy do oktálové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78639C" w14:textId="6244AB46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399" w:history="1">
        <w:r w:rsidRPr="0040650F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Převod číslic do římských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9220BA" w14:textId="59853CA6" w:rsidR="004E4E8E" w:rsidRDefault="004E4E8E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hyperlink w:anchor="_Toc65583400" w:history="1">
        <w:r w:rsidRPr="0040650F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ja-JP"/>
          </w:rPr>
          <w:tab/>
        </w:r>
        <w:r w:rsidRPr="0040650F">
          <w:rPr>
            <w:rStyle w:val="Hyperlink"/>
            <w:noProof/>
          </w:rPr>
          <w:t>Kód pro zapisování vstupů pro převod soustav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_Toc65583400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E4D58F" w14:textId="25FE5D3C" w:rsidR="00EE526C" w:rsidRPr="00EE526C" w:rsidRDefault="000A5332" w:rsidP="000A5332">
      <w:pPr>
        <w:pStyle w:val="TOC3"/>
      </w:pPr>
      <w:r>
        <w:fldChar w:fldCharType="end"/>
      </w:r>
    </w:p>
    <w:p w14:paraId="48E19C6D" w14:textId="77777777" w:rsidR="0096510B" w:rsidRDefault="0096510B" w:rsidP="002563FD">
      <w:pPr>
        <w:pStyle w:val="Abstraktabstracttext"/>
      </w:pPr>
    </w:p>
    <w:p w14:paraId="123AD466" w14:textId="77777777"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75F2F583" w14:textId="77777777" w:rsidR="0096510B" w:rsidRDefault="00293939" w:rsidP="0096510B">
      <w:pPr>
        <w:pStyle w:val="vodzvrintroductionconclusion"/>
      </w:pPr>
      <w:bookmarkStart w:id="26" w:name="_Toc65583390"/>
      <w:r>
        <w:lastRenderedPageBreak/>
        <w:t>zadání</w:t>
      </w:r>
      <w:bookmarkEnd w:id="26"/>
    </w:p>
    <w:p w14:paraId="140D91CE" w14:textId="2B25BEA8" w:rsidR="006F012C" w:rsidRDefault="008D5A0D">
      <w:r>
        <w:rPr>
          <w:rFonts w:ascii="Arial" w:hAnsi="Arial" w:cs="Arial"/>
          <w:color w:val="272D39"/>
          <w:sz w:val="21"/>
          <w:szCs w:val="21"/>
          <w:shd w:val="clear" w:color="auto" w:fill="FFFFFF"/>
        </w:rPr>
        <w:t>Sestavte program (funkce) pro převod čísel mezi různými soustavami bez použití vestavěných funkcí prostředí Mathematica. Dále sestavte funkci pro převod čísel do soustavy římských čísel a výpočet počtu míst při převodu čísla v libovolných soustavách.</w:t>
      </w:r>
      <w:r w:rsidR="006F012C">
        <w:br w:type="page"/>
      </w:r>
    </w:p>
    <w:p w14:paraId="679F5051" w14:textId="77777777" w:rsidR="006F012C" w:rsidRDefault="00293939" w:rsidP="006F012C">
      <w:pPr>
        <w:pStyle w:val="Nadpis1text"/>
      </w:pPr>
      <w:bookmarkStart w:id="27" w:name="_Toc107634143"/>
      <w:bookmarkStart w:id="28" w:name="_Toc107635178"/>
      <w:bookmarkStart w:id="29" w:name="_Toc107635218"/>
      <w:bookmarkStart w:id="30" w:name="_Toc107635235"/>
      <w:bookmarkStart w:id="31" w:name="_Toc65583391"/>
      <w:r>
        <w:lastRenderedPageBreak/>
        <w:t>popis programu a jeho funkcí</w:t>
      </w:r>
      <w:bookmarkEnd w:id="31"/>
    </w:p>
    <w:p w14:paraId="4E55C1E5" w14:textId="6577B14B" w:rsidR="008D5A0D" w:rsidRDefault="008D5A0D" w:rsidP="008D5A0D">
      <w:pPr>
        <w:pStyle w:val="Nadpis2text"/>
        <w:numPr>
          <w:ilvl w:val="0"/>
          <w:numId w:val="0"/>
        </w:numPr>
        <w:rPr>
          <w:rFonts w:ascii="Arial" w:hAnsi="Arial" w:cs="Arial"/>
          <w:b w:val="0"/>
          <w:bCs w:val="0"/>
          <w:sz w:val="21"/>
          <w:szCs w:val="21"/>
        </w:rPr>
      </w:pPr>
      <w:bookmarkStart w:id="32" w:name="_Toc117787096"/>
      <w:bookmarkStart w:id="33" w:name="_Toc22666745"/>
      <w:bookmarkStart w:id="34" w:name="_Toc36729088"/>
      <w:r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bookmarkStart w:id="35" w:name="_Toc65582108"/>
      <w:bookmarkStart w:id="36" w:name="_Toc65583392"/>
      <w:r w:rsidRPr="008D5A0D">
        <w:rPr>
          <w:rFonts w:ascii="Arial" w:hAnsi="Arial" w:cs="Arial"/>
          <w:b w:val="0"/>
          <w:bCs w:val="0"/>
          <w:sz w:val="21"/>
          <w:szCs w:val="21"/>
        </w:rPr>
        <w:t>Tento program provádí převod soustav 2 na 10 a zpět, 8 na 10 a zpět, 2 na 16 a zpět a převod</w:t>
      </w:r>
      <w:r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r w:rsidRPr="008D5A0D">
        <w:rPr>
          <w:rFonts w:ascii="Arial" w:hAnsi="Arial" w:cs="Arial"/>
          <w:b w:val="0"/>
          <w:bCs w:val="0"/>
          <w:sz w:val="21"/>
          <w:szCs w:val="21"/>
        </w:rPr>
        <w:t>čísla do římských číslic</w:t>
      </w:r>
      <w:r>
        <w:rPr>
          <w:rFonts w:ascii="Arial" w:hAnsi="Arial" w:cs="Arial"/>
          <w:b w:val="0"/>
          <w:bCs w:val="0"/>
          <w:sz w:val="21"/>
          <w:szCs w:val="21"/>
        </w:rPr>
        <w:t>.</w:t>
      </w:r>
      <w:bookmarkEnd w:id="35"/>
      <w:bookmarkEnd w:id="36"/>
    </w:p>
    <w:p w14:paraId="06035AB0" w14:textId="4DEF2929" w:rsidR="008D5A0D" w:rsidRPr="008D5A0D" w:rsidRDefault="008D5A0D" w:rsidP="008D5A0D">
      <w:pPr>
        <w:pStyle w:val="Textprce"/>
      </w:pPr>
      <w:r>
        <w:t xml:space="preserve"> </w:t>
      </w:r>
      <w:r w:rsidRPr="008D5A0D">
        <w:rPr>
          <w:rFonts w:ascii="Arial" w:hAnsi="Arial" w:cs="Arial"/>
          <w:sz w:val="21"/>
          <w:szCs w:val="21"/>
        </w:rPr>
        <w:t xml:space="preserve">První částí programu je </w:t>
      </w:r>
      <w:r w:rsidRPr="008D5A0D">
        <w:rPr>
          <w:rFonts w:ascii="Arial" w:hAnsi="Arial" w:cs="Arial"/>
          <w:sz w:val="21"/>
          <w:szCs w:val="21"/>
        </w:rPr>
        <w:t>kód</w:t>
      </w:r>
      <w:r w:rsidRPr="008D5A0D">
        <w:rPr>
          <w:rFonts w:ascii="Arial" w:hAnsi="Arial" w:cs="Arial"/>
          <w:sz w:val="21"/>
          <w:szCs w:val="21"/>
        </w:rPr>
        <w:t xml:space="preserve">, který </w:t>
      </w:r>
      <w:r w:rsidRPr="008D5A0D">
        <w:rPr>
          <w:rFonts w:ascii="Arial" w:hAnsi="Arial" w:cs="Arial"/>
          <w:sz w:val="21"/>
          <w:szCs w:val="21"/>
        </w:rPr>
        <w:t>vypočítává</w:t>
      </w:r>
      <w:r w:rsidRPr="008D5A0D">
        <w:rPr>
          <w:rFonts w:ascii="Arial" w:hAnsi="Arial" w:cs="Arial"/>
          <w:sz w:val="21"/>
          <w:szCs w:val="21"/>
        </w:rPr>
        <w:t xml:space="preserve"> v </w:t>
      </w:r>
      <w:r w:rsidRPr="008D5A0D">
        <w:rPr>
          <w:rFonts w:ascii="Arial" w:hAnsi="Arial" w:cs="Arial"/>
          <w:sz w:val="21"/>
          <w:szCs w:val="21"/>
        </w:rPr>
        <w:t>různých</w:t>
      </w:r>
      <w:r w:rsidRPr="008D5A0D">
        <w:rPr>
          <w:rFonts w:ascii="Arial" w:hAnsi="Arial" w:cs="Arial"/>
          <w:sz w:val="21"/>
          <w:szCs w:val="21"/>
        </w:rPr>
        <w:t xml:space="preserve"> </w:t>
      </w:r>
      <w:r w:rsidRPr="008D5A0D">
        <w:rPr>
          <w:rFonts w:ascii="Arial" w:hAnsi="Arial" w:cs="Arial"/>
          <w:sz w:val="21"/>
          <w:szCs w:val="21"/>
        </w:rPr>
        <w:t>způsobech</w:t>
      </w:r>
      <w:r w:rsidRPr="008D5A0D">
        <w:rPr>
          <w:rFonts w:ascii="Arial" w:hAnsi="Arial" w:cs="Arial"/>
          <w:sz w:val="21"/>
          <w:szCs w:val="21"/>
        </w:rPr>
        <w:t xml:space="preserve"> převod daných </w:t>
      </w:r>
      <w:r w:rsidRPr="008D5A0D">
        <w:rPr>
          <w:rFonts w:ascii="Arial" w:hAnsi="Arial" w:cs="Arial"/>
          <w:sz w:val="21"/>
          <w:szCs w:val="21"/>
        </w:rPr>
        <w:t xml:space="preserve"> </w:t>
      </w:r>
      <w:r w:rsidRPr="008D5A0D">
        <w:rPr>
          <w:rFonts w:ascii="Arial" w:hAnsi="Arial" w:cs="Arial"/>
          <w:sz w:val="21"/>
          <w:szCs w:val="21"/>
        </w:rPr>
        <w:t>soustav a zde je také popsáni jak byl daný převod soustav vypočítán</w:t>
      </w:r>
      <w:r w:rsidRPr="008D5A0D">
        <w:t>.</w:t>
      </w:r>
    </w:p>
    <w:p w14:paraId="62441477" w14:textId="43E00882" w:rsidR="008D5A0D" w:rsidRPr="008D5A0D" w:rsidRDefault="008D5A0D" w:rsidP="008D5A0D">
      <w:pPr>
        <w:pStyle w:val="Textprce"/>
      </w:pPr>
      <w:r w:rsidRPr="008D5A0D">
        <w:t xml:space="preserve">Druhá část je </w:t>
      </w:r>
      <w:r w:rsidRPr="008D5A0D">
        <w:t>kód</w:t>
      </w:r>
      <w:r w:rsidRPr="008D5A0D">
        <w:t>, kde můžeme vložit dané číslo v soustavě, které chceme přeložit do jiné.</w:t>
      </w:r>
    </w:p>
    <w:p w14:paraId="4D865401" w14:textId="35519A62" w:rsidR="008D5A0D" w:rsidRPr="008D5A0D" w:rsidRDefault="008D5A0D" w:rsidP="008D5A0D">
      <w:pPr>
        <w:pStyle w:val="Textprce"/>
        <w:rPr>
          <w:rFonts w:ascii="Arial" w:hAnsi="Arial" w:cs="Arial"/>
        </w:rPr>
      </w:pPr>
    </w:p>
    <w:p w14:paraId="169C6A49" w14:textId="77777777" w:rsidR="008D5A0D" w:rsidRPr="008D5A0D" w:rsidRDefault="008D5A0D" w:rsidP="008D5A0D">
      <w:pPr>
        <w:pStyle w:val="Textprce"/>
      </w:pPr>
    </w:p>
    <w:bookmarkEnd w:id="32"/>
    <w:bookmarkEnd w:id="33"/>
    <w:bookmarkEnd w:id="34"/>
    <w:p w14:paraId="43CCD9EB" w14:textId="77777777" w:rsidR="008219A3" w:rsidRDefault="008219A3" w:rsidP="002C5DD9">
      <w:pPr>
        <w:pStyle w:val="Textprce"/>
      </w:pPr>
    </w:p>
    <w:p w14:paraId="24D0EE87" w14:textId="77777777" w:rsidR="008219A3" w:rsidRDefault="008219A3">
      <w:pPr>
        <w:rPr>
          <w:color w:val="000000" w:themeColor="text1"/>
        </w:rPr>
      </w:pPr>
      <w:r>
        <w:br w:type="page"/>
      </w:r>
    </w:p>
    <w:p w14:paraId="7E5B88EE" w14:textId="77777777" w:rsidR="002C5DD9" w:rsidRDefault="00B122D0" w:rsidP="004E4E8E">
      <w:pPr>
        <w:pStyle w:val="Heading1"/>
      </w:pPr>
      <w:r>
        <w:lastRenderedPageBreak/>
        <w:t>Demonstrace konkrétního příkladu</w:t>
      </w:r>
    </w:p>
    <w:p w14:paraId="18A11523" w14:textId="5EF6D236" w:rsidR="008219A3" w:rsidRDefault="008219A3" w:rsidP="008219A3">
      <w:pPr>
        <w:pStyle w:val="Textprce"/>
      </w:pPr>
    </w:p>
    <w:p w14:paraId="76B4B129" w14:textId="2DA6A500" w:rsidR="008219A3" w:rsidRDefault="00CE437F" w:rsidP="008219A3">
      <w:pPr>
        <w:pStyle w:val="Nadpis2text"/>
      </w:pPr>
      <w:bookmarkStart w:id="37" w:name="_Toc65583393"/>
      <w:r>
        <w:t>Převod binární soustavy do dekadické</w:t>
      </w:r>
      <w:bookmarkEnd w:id="37"/>
    </w:p>
    <w:p w14:paraId="6D14B52F" w14:textId="154FFFE0" w:rsidR="00AD1BE4" w:rsidRDefault="00AD1BE4" w:rsidP="00AD1BE4">
      <w:pPr>
        <w:pStyle w:val="Textprce"/>
        <w:rPr>
          <w:rFonts w:ascii="Arial" w:hAnsi="Arial" w:cs="Arial"/>
          <w:sz w:val="21"/>
          <w:szCs w:val="21"/>
        </w:rPr>
      </w:pPr>
      <w:r w:rsidRPr="00AD1BE4">
        <w:rPr>
          <w:rFonts w:ascii="Arial" w:hAnsi="Arial" w:cs="Arial"/>
          <w:sz w:val="21"/>
          <w:szCs w:val="21"/>
        </w:rPr>
        <w:t xml:space="preserve">Každé </w:t>
      </w:r>
      <w:r w:rsidR="004E4E8E" w:rsidRPr="00AD1BE4">
        <w:rPr>
          <w:rFonts w:ascii="Arial" w:hAnsi="Arial" w:cs="Arial"/>
          <w:sz w:val="21"/>
          <w:szCs w:val="21"/>
        </w:rPr>
        <w:t>binární</w:t>
      </w:r>
      <w:r w:rsidRPr="00AD1BE4">
        <w:rPr>
          <w:rFonts w:ascii="Arial" w:hAnsi="Arial" w:cs="Arial"/>
          <w:sz w:val="21"/>
          <w:szCs w:val="21"/>
        </w:rPr>
        <w:t xml:space="preserve"> číslo vynásobíme vzorcem e 2^0, která se pak vsadí do proměnné dek.</w:t>
      </w:r>
      <w:r>
        <w:rPr>
          <w:rFonts w:ascii="Arial" w:hAnsi="Arial" w:cs="Arial"/>
          <w:sz w:val="21"/>
          <w:szCs w:val="21"/>
        </w:rPr>
        <w:t>.</w:t>
      </w:r>
    </w:p>
    <w:p w14:paraId="7D0EDDAE" w14:textId="0011FC27" w:rsidR="00AD1BE4" w:rsidRPr="00AD1BE4" w:rsidRDefault="00AD1BE4" w:rsidP="00AD1BE4">
      <w:pPr>
        <w:pStyle w:val="Textprce"/>
        <w:rPr>
          <w:rFonts w:ascii="Arial" w:hAnsi="Arial" w:cs="Arial"/>
          <w:sz w:val="21"/>
          <w:szCs w:val="21"/>
        </w:rPr>
      </w:pPr>
      <w:r w:rsidRPr="00AD1BE4">
        <w:rPr>
          <w:rFonts w:ascii="Arial" w:hAnsi="Arial" w:cs="Arial"/>
          <w:sz w:val="21"/>
          <w:szCs w:val="21"/>
        </w:rPr>
        <w:t xml:space="preserve">Když např. budeme chtít převézt </w:t>
      </w:r>
      <w:r w:rsidR="004E4E8E" w:rsidRPr="00AD1BE4">
        <w:rPr>
          <w:rFonts w:ascii="Arial" w:hAnsi="Arial" w:cs="Arial"/>
          <w:sz w:val="21"/>
          <w:szCs w:val="21"/>
        </w:rPr>
        <w:t>binární</w:t>
      </w:r>
      <w:r w:rsidRPr="00AD1BE4">
        <w:rPr>
          <w:rFonts w:ascii="Arial" w:hAnsi="Arial" w:cs="Arial"/>
          <w:sz w:val="21"/>
          <w:szCs w:val="21"/>
        </w:rPr>
        <w:t xml:space="preserve"> číslo 101, tak poté vynásobíme každé </w:t>
      </w:r>
      <w:r w:rsidR="004E4E8E" w:rsidRPr="00AD1BE4">
        <w:rPr>
          <w:rFonts w:ascii="Arial" w:hAnsi="Arial" w:cs="Arial"/>
          <w:sz w:val="21"/>
          <w:szCs w:val="21"/>
        </w:rPr>
        <w:t>číslo</w:t>
      </w:r>
      <w:r w:rsidRPr="00AD1BE4">
        <w:rPr>
          <w:rFonts w:ascii="Arial" w:hAnsi="Arial" w:cs="Arial"/>
          <w:sz w:val="21"/>
          <w:szCs w:val="21"/>
        </w:rPr>
        <w:t xml:space="preserve"> smaostatně.1*(2^2)+0*(2^1)+1*(2^0)=5</w:t>
      </w:r>
    </w:p>
    <w:p w14:paraId="0A9D993D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BinarniNaDekadicka(String a)</w:t>
      </w:r>
    </w:p>
    <w:p w14:paraId="5B0C6AD6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66B7DFF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 = a;</w:t>
      </w:r>
    </w:p>
    <w:p w14:paraId="64CD427A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dek = 0;</w:t>
      </w:r>
    </w:p>
    <w:p w14:paraId="317C2DEB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FA63EC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Startovací hodnota je 1, kde používáme vzorec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i.e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2^0.</w:t>
      </w:r>
    </w:p>
    <w:p w14:paraId="37D7F627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30B1074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1;</w:t>
      </w:r>
    </w:p>
    <w:p w14:paraId="0A832DA0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7A13C9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55FCDC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len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i--)</w:t>
      </w:r>
    </w:p>
    <w:p w14:paraId="58D23A8B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41CD04C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(bin[i]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06FB95E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dek += x;</w:t>
      </w:r>
    </w:p>
    <w:p w14:paraId="4927291C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x = x * 2;</w:t>
      </w:r>
    </w:p>
    <w:p w14:paraId="7E60E877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6C32081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C2D7B1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dek;</w:t>
      </w:r>
    </w:p>
    <w:p w14:paraId="5BD9918B" w14:textId="77777777" w:rsidR="00CE437F" w:rsidRDefault="00CE437F" w:rsidP="00CE437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F76883A" w14:textId="2053D485" w:rsidR="00DB471E" w:rsidRDefault="00CE437F" w:rsidP="00AD1BE4">
      <w:pPr>
        <w:pStyle w:val="Textprce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E1BFA43" w14:textId="0AC92216" w:rsidR="00AD1BE4" w:rsidRDefault="00AD1BE4" w:rsidP="00AD1BE4">
      <w:pPr>
        <w:pStyle w:val="Nadpis2text"/>
      </w:pPr>
      <w:bookmarkStart w:id="38" w:name="_Toc65583394"/>
      <w:r>
        <w:t>Převod dekadické soustavy do binární</w:t>
      </w:r>
      <w:bookmarkEnd w:id="38"/>
    </w:p>
    <w:p w14:paraId="23DC819F" w14:textId="77777777" w:rsidR="00AD1BE4" w:rsidRPr="00AD1BE4" w:rsidRDefault="00AD1BE4" w:rsidP="00AD1BE4">
      <w:pPr>
        <w:pStyle w:val="Abstraktabstracttext"/>
        <w:rPr>
          <w:rFonts w:ascii="Arial" w:eastAsiaTheme="minorHAnsi" w:hAnsi="Arial" w:cs="Arial"/>
          <w:sz w:val="21"/>
          <w:szCs w:val="21"/>
          <w:lang w:eastAsia="en-US"/>
        </w:rPr>
      </w:pPr>
      <w:r w:rsidRPr="00AD1BE4">
        <w:rPr>
          <w:rFonts w:ascii="Arial" w:eastAsiaTheme="minorHAnsi" w:hAnsi="Arial" w:cs="Arial"/>
          <w:sz w:val="21"/>
          <w:szCs w:val="21"/>
          <w:lang w:eastAsia="en-US"/>
        </w:rPr>
        <w:t>Každé číslo je vyděleno 2 a zbytek je uložen</w:t>
      </w:r>
      <w:r>
        <w:rPr>
          <w:rFonts w:ascii="Arial" w:eastAsiaTheme="minorHAnsi" w:hAnsi="Arial" w:cs="Arial"/>
          <w:sz w:val="21"/>
          <w:szCs w:val="21"/>
          <w:lang w:eastAsia="en-US"/>
        </w:rPr>
        <w:t>.</w:t>
      </w:r>
      <w:r w:rsidRPr="00AD1BE4">
        <w:rPr>
          <w:rFonts w:ascii="Arial" w:eastAsiaTheme="minorHAnsi" w:hAnsi="Arial" w:cs="Arial"/>
          <w:sz w:val="21"/>
          <w:szCs w:val="21"/>
          <w:lang w:eastAsia="en-US"/>
        </w:rPr>
        <w:t xml:space="preserve"> </w:t>
      </w:r>
      <w:proofErr w:type="gramStart"/>
      <w:r w:rsidRPr="00AD1BE4">
        <w:rPr>
          <w:rFonts w:ascii="Arial" w:eastAsiaTheme="minorHAnsi" w:hAnsi="Arial" w:cs="Arial"/>
          <w:sz w:val="21"/>
          <w:szCs w:val="21"/>
          <w:lang w:eastAsia="en-US"/>
        </w:rPr>
        <w:t>Opakujeme</w:t>
      </w:r>
      <w:proofErr w:type="gramEnd"/>
      <w:r w:rsidRPr="00AD1BE4">
        <w:rPr>
          <w:rFonts w:ascii="Arial" w:eastAsiaTheme="minorHAnsi" w:hAnsi="Arial" w:cs="Arial"/>
          <w:sz w:val="21"/>
          <w:szCs w:val="21"/>
          <w:lang w:eastAsia="en-US"/>
        </w:rPr>
        <w:t xml:space="preserve"> dokud není číslo 0</w:t>
      </w:r>
    </w:p>
    <w:p w14:paraId="5D65758B" w14:textId="77777777" w:rsidR="00AD1BE4" w:rsidRPr="00AD1BE4" w:rsidRDefault="00AD1BE4" w:rsidP="00AD1BE4">
      <w:pPr>
        <w:pStyle w:val="Abstraktabstracttext"/>
        <w:rPr>
          <w:rFonts w:ascii="Arial" w:hAnsi="Arial" w:cs="Arial"/>
          <w:sz w:val="21"/>
          <w:szCs w:val="21"/>
        </w:rPr>
      </w:pPr>
      <w:r w:rsidRPr="00AD1BE4">
        <w:rPr>
          <w:rFonts w:ascii="Arial" w:eastAsiaTheme="minorHAnsi" w:hAnsi="Arial" w:cs="Arial"/>
          <w:sz w:val="21"/>
          <w:szCs w:val="21"/>
          <w:lang w:eastAsia="en-US"/>
        </w:rPr>
        <w:t xml:space="preserve">  Poté daný výsledek "vytiskneme" v opačném pořadí</w:t>
      </w:r>
    </w:p>
    <w:p w14:paraId="185B4BF6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DekadickaNaBinarni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b)</w:t>
      </w:r>
    </w:p>
    <w:p w14:paraId="017DD684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39B37A1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B205BE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je použit pro uložení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binarního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čísla </w:t>
      </w:r>
    </w:p>
    <w:p w14:paraId="3C92F854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 = 0;</w:t>
      </w:r>
    </w:p>
    <w:p w14:paraId="6D4D9218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</w:t>
      </w:r>
    </w:p>
    <w:p w14:paraId="53EA8BEB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14:paraId="6806911B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EF9B7BC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 % 2;</w:t>
      </w:r>
    </w:p>
    <w:p w14:paraId="2D0A9BF6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(10, y);</w:t>
      </w:r>
    </w:p>
    <w:p w14:paraId="0B0DFF17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Bin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c;</w:t>
      </w:r>
    </w:p>
    <w:p w14:paraId="32FFDD36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 /= 2;</w:t>
      </w:r>
    </w:p>
    <w:p w14:paraId="1CD641E0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A9FF5F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Ukládání hodnoty exponentu </w:t>
      </w:r>
    </w:p>
    <w:p w14:paraId="2EB6C6EA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y++;</w:t>
      </w:r>
    </w:p>
    <w:p w14:paraId="34F9CBF6" w14:textId="521FD343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81BB13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F296CE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Bin;</w:t>
      </w:r>
    </w:p>
    <w:p w14:paraId="22901A94" w14:textId="77777777" w:rsidR="00AD1BE4" w:rsidRPr="00AD1BE4" w:rsidRDefault="00AD1BE4" w:rsidP="00AD1BE4">
      <w:pPr>
        <w:pStyle w:val="Textprce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9F887E2" w14:textId="77777777" w:rsidR="00AD1BE4" w:rsidRDefault="00AD1BE4" w:rsidP="00AD1BE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D59D7" w14:textId="77777777" w:rsidR="00AD1BE4" w:rsidRPr="00AD1BE4" w:rsidRDefault="00AD1BE4" w:rsidP="00AD1BE4">
      <w:pPr>
        <w:pStyle w:val="Textprce"/>
      </w:pPr>
    </w:p>
    <w:p w14:paraId="0C951191" w14:textId="2AA4E2D4" w:rsidR="00AD1BE4" w:rsidRDefault="00AD1BE4" w:rsidP="00AD1BE4">
      <w:pPr>
        <w:pStyle w:val="Nadpis2text"/>
      </w:pPr>
      <w:bookmarkStart w:id="39" w:name="_Toc65583395"/>
      <w:r>
        <w:t xml:space="preserve">Převod </w:t>
      </w:r>
      <w:r>
        <w:t>hexadecimální</w:t>
      </w:r>
      <w:r>
        <w:t xml:space="preserve"> soustavy do </w:t>
      </w:r>
      <w:r>
        <w:t>binární</w:t>
      </w:r>
      <w:bookmarkEnd w:id="39"/>
    </w:p>
    <w:p w14:paraId="129E9FC2" w14:textId="62FA1C85" w:rsidR="00AD1BE4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Převedme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každé číslo samostatně podle číslové abecedy a poté se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nakonci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všechny hodnoty spojí   </w:t>
      </w:r>
    </w:p>
    <w:p w14:paraId="6738DC1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HexDoBinarni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B60611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B7A213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67596E6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EE734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'\u0000'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C9A4F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CCB6649" w14:textId="76A9E05C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//Číslová abeceda,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protože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hexadecimlaní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soustava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použivá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abecedu pro tato čísla 10-16 .Kde musíme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musíme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napsat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pro rozpoznání daných čísel a pote je přeložit.</w:t>
      </w:r>
    </w:p>
    <w:p w14:paraId="021FD95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</w:t>
      </w:r>
    </w:p>
    <w:p w14:paraId="1AE1716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5C8B9B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887F0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7E5DE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E5346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D17D97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FF5F3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F55DF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9216B3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"0010"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1A410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3E21B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E9FE70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"0011"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6E11C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AD58F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93AA26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"0100"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74CC0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C4833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DE97CF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"0101"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6BCFD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126F9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E4F163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"0110"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13540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8C796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B1A0F81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"0111"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D18C5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020CE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CB6845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00D15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6B72F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25187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2928D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1060C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75D6D4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6357B4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"1010"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C8429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B074B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17AC86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E67FB0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1617E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A0DDE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E6CC11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D38DD7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95AC1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F9057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552944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C0EFB3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C7AF1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94DDF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1554E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76716E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"1110"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E5A46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E10E7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F589A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6AFC1F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AFD2F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</w:t>
      </w:r>
    </w:p>
    <w:p w14:paraId="673DA2E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29F48D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</w:p>
    <w:p w14:paraId="73BA408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0250E4F" w14:textId="4B4ABF34" w:rsidR="00462AE5" w:rsidRPr="00462AE5" w:rsidRDefault="00462AE5" w:rsidP="00462AE5">
      <w:pPr>
        <w:pStyle w:val="Textprce"/>
        <w:rPr>
          <w:rFonts w:ascii="Arial" w:hAnsi="Arial" w:cs="Arial"/>
          <w:sz w:val="21"/>
          <w:szCs w:val="21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BDA7F07" w14:textId="3B687BA1" w:rsidR="00462AE5" w:rsidRDefault="00462AE5" w:rsidP="00462AE5">
      <w:pPr>
        <w:pStyle w:val="Nadpis2text"/>
      </w:pPr>
      <w:bookmarkStart w:id="40" w:name="_Toc65583396"/>
      <w:r>
        <w:t>Převod</w:t>
      </w:r>
      <w:r>
        <w:t xml:space="preserve"> </w:t>
      </w:r>
      <w:r>
        <w:t>binární soustavy do</w:t>
      </w:r>
      <w:r w:rsidRPr="00462AE5">
        <w:t xml:space="preserve"> </w:t>
      </w:r>
      <w:r>
        <w:t>hexadecimální</w:t>
      </w:r>
      <w:bookmarkEnd w:id="40"/>
    </w:p>
    <w:p w14:paraId="7D076B7E" w14:textId="77777777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Rozdělíme dané binární číslo do skupin po 4 čísel a začneme počítat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hex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>. formu</w:t>
      </w:r>
    </w:p>
    <w:p w14:paraId="20B3CCAB" w14:textId="5ED0E764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  Poté tuto hodnotu uložíme do vektoru</w:t>
      </w:r>
      <w:r>
        <w:rPr>
          <w:rFonts w:ascii="Arial" w:eastAsiaTheme="minorHAnsi" w:hAnsi="Arial" w:cs="Arial"/>
          <w:sz w:val="21"/>
          <w:szCs w:val="21"/>
          <w:lang w:eastAsia="en-US"/>
        </w:rPr>
        <w:t>.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>Toto opakujeme pro všechny číslice daného bin</w:t>
      </w:r>
      <w:r>
        <w:rPr>
          <w:rFonts w:ascii="Arial" w:eastAsiaTheme="minorHAnsi" w:hAnsi="Arial" w:cs="Arial"/>
          <w:sz w:val="21"/>
          <w:szCs w:val="21"/>
          <w:lang w:eastAsia="en-US"/>
        </w:rPr>
        <w:t>á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>rního čísla</w:t>
      </w:r>
      <w:r>
        <w:rPr>
          <w:rFonts w:ascii="Arial" w:eastAsiaTheme="minorHAnsi" w:hAnsi="Arial" w:cs="Arial"/>
          <w:sz w:val="21"/>
          <w:szCs w:val="21"/>
          <w:lang w:eastAsia="en-US"/>
        </w:rPr>
        <w:t xml:space="preserve">. 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>Vytiskneme číslo uložené ve vektoru v opačném pořadí</w:t>
      </w:r>
    </w:p>
    <w:p w14:paraId="723488A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bcdToHexaDecimal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s)</w:t>
      </w:r>
    </w:p>
    <w:p w14:paraId="646B553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4B21EF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kontrola = 0;</w:t>
      </w:r>
    </w:p>
    <w:p w14:paraId="405BA63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 = 0, mul = 1;</w:t>
      </w:r>
    </w:p>
    <w:p w14:paraId="317223C4" w14:textId="3274EE2E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List&lt;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list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D2D2D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//Opakuje skrz bity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opačně(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začínýme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ze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zadu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14:paraId="6CEE9A1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len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i--)</w:t>
      </w:r>
    </w:p>
    <w:p w14:paraId="189AD32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6A36BB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sum += (s[i]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mul;</w:t>
      </w:r>
    </w:p>
    <w:p w14:paraId="46691311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mul *= 2;</w:t>
      </w:r>
    </w:p>
    <w:p w14:paraId="480D521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kontrola++;</w:t>
      </w:r>
    </w:p>
    <w:p w14:paraId="4213DB5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D21995" w14:textId="4C0D39F3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Vypočítání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hexadecimalních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soustav, z dosud vytvořených čísle a poté dané hodnoty uložíme do vektoru.</w:t>
      </w:r>
    </w:p>
    <w:p w14:paraId="2D2C2A7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(kontrola == 4 || i == 0)</w:t>
      </w:r>
    </w:p>
    <w:p w14:paraId="1266000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E1CF75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(sum &lt;= 9)</w:t>
      </w:r>
    </w:p>
    <w:p w14:paraId="6849D82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)(sum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3F5A99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2777E1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)(sum + 55));</w:t>
      </w:r>
    </w:p>
    <w:p w14:paraId="2D2C09D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82A21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Resetování hodnot pro další skupinu.</w:t>
      </w:r>
    </w:p>
    <w:p w14:paraId="679171D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kontrola = 0;</w:t>
      </w:r>
    </w:p>
    <w:p w14:paraId="51CA5B3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sum = 0;</w:t>
      </w:r>
    </w:p>
    <w:p w14:paraId="5B1A39B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mul = 1;</w:t>
      </w:r>
    </w:p>
    <w:p w14:paraId="1824776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A044E3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23900C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E07F2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len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79F9D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7299D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"Tisk"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hexy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soustavy z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dousd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vytvořených čísel.</w:t>
      </w:r>
    </w:p>
    <w:p w14:paraId="538422FF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$"2 do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16:Hexadecimální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soustava má hodnotu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3F677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len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i--)</w:t>
      </w:r>
    </w:p>
    <w:p w14:paraId="0E71A12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(list[i]);</w:t>
      </w:r>
    </w:p>
    <w:p w14:paraId="3840AD0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FD6CC" w14:textId="243B17E0" w:rsid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211228" w14:textId="77777777" w:rsidR="00462AE5" w:rsidRPr="00462AE5" w:rsidRDefault="00462AE5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20AA7571" w14:textId="50D0F6CC" w:rsidR="00462AE5" w:rsidRDefault="00462AE5" w:rsidP="00462AE5">
      <w:pPr>
        <w:pStyle w:val="Nadpis2text"/>
      </w:pPr>
      <w:bookmarkStart w:id="41" w:name="_Toc65583397"/>
      <w:r>
        <w:t xml:space="preserve">Převod </w:t>
      </w:r>
      <w:proofErr w:type="spellStart"/>
      <w:r>
        <w:t>Oktálové</w:t>
      </w:r>
      <w:proofErr w:type="spellEnd"/>
      <w:r>
        <w:t xml:space="preserve"> soustavy do</w:t>
      </w:r>
      <w:r w:rsidRPr="00462AE5">
        <w:t xml:space="preserve"> </w:t>
      </w:r>
      <w:r>
        <w:t>dekadické</w:t>
      </w:r>
      <w:bookmarkEnd w:id="41"/>
    </w:p>
    <w:p w14:paraId="6628DFB0" w14:textId="77777777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Každé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oktálové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číslo vynásobíme vzorcem e 2^0, která se pak vsadí do proměnné dek.</w:t>
      </w:r>
    </w:p>
    <w:p w14:paraId="7B98C320" w14:textId="776A326D" w:rsid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Když např. budeme chtít převézt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oktálové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číslo 55, tak poté vynásobíme každé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čislo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</w:t>
      </w:r>
      <w:proofErr w:type="spell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smaostatně</w:t>
      </w:r>
      <w:proofErr w:type="spell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>. 5*(8^</w:t>
      </w:r>
      <w:proofErr w:type="gram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1)+</w:t>
      </w:r>
      <w:proofErr w:type="gram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>5*(8^0)=45</w:t>
      </w:r>
    </w:p>
    <w:p w14:paraId="295BC74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OktalovaDoDekadicke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n1)</w:t>
      </w:r>
    </w:p>
    <w:p w14:paraId="40F8E39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74091F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n1;</w:t>
      </w:r>
    </w:p>
    <w:p w14:paraId="732C96B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dek_hod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09E7FC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9825C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začne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základní hodnotou 1, vzorec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i.e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8^0</w:t>
      </w:r>
    </w:p>
    <w:p w14:paraId="06EEC14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107A77A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54DCD0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BEC98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4606E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</w:t>
      </w:r>
    </w:p>
    <w:p w14:paraId="3784857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20212F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9F09B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poslední hodnotu</w:t>
      </w:r>
    </w:p>
    <w:p w14:paraId="744485E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posledni_c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 % 10;</w:t>
      </w:r>
    </w:p>
    <w:p w14:paraId="03D2A3C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 = t / 10;</w:t>
      </w:r>
    </w:p>
    <w:p w14:paraId="42E1B24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81355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násobíme poslední hodnotu s vhodným základem dané hodnoty a přidání 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dek_hod</w:t>
      </w:r>
      <w:proofErr w:type="spellEnd"/>
    </w:p>
    <w:p w14:paraId="62E84BD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04B2F71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dek_hod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posledni_c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BCE6D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F1CC7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3E71D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8;</w:t>
      </w:r>
    </w:p>
    <w:p w14:paraId="62A2E35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F808A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dek_hod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F72847" w14:textId="2B6C9D96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0E65D30" w14:textId="2091AED1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EC3A22" w14:textId="747EDDC9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0F6FC1" w14:textId="653F076B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0C7893" w14:textId="7F7A7E09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4208EC" w14:textId="155CFDB5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7DD688" w14:textId="159BE7B7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1515D3" w14:textId="58F2F7EC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1E0261" w14:textId="264E47CA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49460" w14:textId="345CEDD5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1CDEBD" w14:textId="77777777" w:rsidR="00462AE5" w:rsidRPr="00462AE5" w:rsidRDefault="00462AE5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3F60E678" w14:textId="121D4746" w:rsidR="00462AE5" w:rsidRDefault="00462AE5" w:rsidP="00462AE5">
      <w:pPr>
        <w:pStyle w:val="Nadpis2text"/>
      </w:pPr>
      <w:bookmarkStart w:id="42" w:name="_Toc65583398"/>
      <w:r>
        <w:lastRenderedPageBreak/>
        <w:t>Převod dekadické</w:t>
      </w:r>
      <w:r w:rsidRPr="00462AE5">
        <w:t xml:space="preserve"> </w:t>
      </w:r>
      <w:r>
        <w:t>soustavy do</w:t>
      </w:r>
      <w:r w:rsidRPr="00462AE5">
        <w:t xml:space="preserve"> </w:t>
      </w:r>
      <w:proofErr w:type="spellStart"/>
      <w:r>
        <w:t>o</w:t>
      </w:r>
      <w:r>
        <w:t>ktálové</w:t>
      </w:r>
      <w:bookmarkEnd w:id="42"/>
      <w:proofErr w:type="spellEnd"/>
    </w:p>
    <w:p w14:paraId="0A5F6A24" w14:textId="248EA04D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>Vydělíme číslo v poli 8 a zbytek ulož</w:t>
      </w:r>
      <w:r>
        <w:rPr>
          <w:rFonts w:ascii="Arial" w:eastAsiaTheme="minorHAnsi" w:hAnsi="Arial" w:cs="Arial"/>
          <w:sz w:val="21"/>
          <w:szCs w:val="21"/>
          <w:lang w:eastAsia="en-US"/>
        </w:rPr>
        <w:t>í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>me</w:t>
      </w:r>
      <w:r>
        <w:rPr>
          <w:rFonts w:ascii="Arial" w:eastAsiaTheme="minorHAnsi" w:hAnsi="Arial" w:cs="Arial"/>
          <w:sz w:val="21"/>
          <w:szCs w:val="21"/>
          <w:lang w:eastAsia="en-US"/>
        </w:rPr>
        <w:t xml:space="preserve">. </w:t>
      </w:r>
      <w:proofErr w:type="gramStart"/>
      <w:r w:rsidRPr="00462AE5">
        <w:rPr>
          <w:rFonts w:ascii="Arial" w:eastAsiaTheme="minorHAnsi" w:hAnsi="Arial" w:cs="Arial"/>
          <w:sz w:val="21"/>
          <w:szCs w:val="21"/>
          <w:lang w:eastAsia="en-US"/>
        </w:rPr>
        <w:t>Opakujeme</w:t>
      </w:r>
      <w:proofErr w:type="gramEnd"/>
      <w:r w:rsidRPr="00462AE5">
        <w:rPr>
          <w:rFonts w:ascii="Arial" w:eastAsiaTheme="minorHAnsi" w:hAnsi="Arial" w:cs="Arial"/>
          <w:sz w:val="21"/>
          <w:szCs w:val="21"/>
          <w:lang w:eastAsia="en-US"/>
        </w:rPr>
        <w:t xml:space="preserve"> dokud se čí</w:t>
      </w:r>
      <w:r>
        <w:rPr>
          <w:rFonts w:ascii="Arial" w:eastAsiaTheme="minorHAnsi" w:hAnsi="Arial" w:cs="Arial"/>
          <w:sz w:val="21"/>
          <w:szCs w:val="21"/>
          <w:lang w:eastAsia="en-US"/>
        </w:rPr>
        <w:t>sl</w:t>
      </w:r>
      <w:r w:rsidRPr="00462AE5">
        <w:rPr>
          <w:rFonts w:ascii="Arial" w:eastAsiaTheme="minorHAnsi" w:hAnsi="Arial" w:cs="Arial"/>
          <w:sz w:val="21"/>
          <w:szCs w:val="21"/>
          <w:lang w:eastAsia="en-US"/>
        </w:rPr>
        <w:t>o nerovná 0</w:t>
      </w:r>
      <w:r>
        <w:rPr>
          <w:rFonts w:ascii="Arial" w:eastAsiaTheme="minorHAnsi" w:hAnsi="Arial" w:cs="Arial"/>
          <w:sz w:val="21"/>
          <w:szCs w:val="21"/>
          <w:lang w:eastAsia="en-US"/>
        </w:rPr>
        <w:t>.</w:t>
      </w:r>
    </w:p>
    <w:p w14:paraId="0843F7DD" w14:textId="0EA869AA" w:rsid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  <w:lang w:eastAsia="en-US"/>
        </w:rPr>
      </w:pPr>
      <w:r w:rsidRPr="00462AE5">
        <w:rPr>
          <w:rFonts w:ascii="Arial" w:eastAsiaTheme="minorHAnsi" w:hAnsi="Arial" w:cs="Arial"/>
          <w:sz w:val="21"/>
          <w:szCs w:val="21"/>
          <w:lang w:eastAsia="en-US"/>
        </w:rPr>
        <w:t>Poté vytiskneme daný výsledek v opačném pořadí</w:t>
      </w:r>
    </w:p>
    <w:p w14:paraId="36E8945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DekadickaNaOktalova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n)</w:t>
      </w:r>
    </w:p>
    <w:p w14:paraId="13905881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3A0007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3F9B0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kde ukládáme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oktálové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hodnoty </w:t>
      </w:r>
    </w:p>
    <w:p w14:paraId="3F2ADFF7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oktalN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</w:p>
    <w:p w14:paraId="6ADED5B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B9457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Čítač pro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oktálové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hodnoty v daném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3BAAAF7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1E1920ED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14:paraId="4510E848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4ABF73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3893E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Ukladáme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zbytek do určeného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oktálového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(pole)</w:t>
      </w:r>
    </w:p>
    <w:p w14:paraId="498F26B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oktalN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n % 8;</w:t>
      </w:r>
    </w:p>
    <w:p w14:paraId="13CC0E0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 = n / 8;</w:t>
      </w:r>
    </w:p>
    <w:p w14:paraId="1641C43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</w:p>
    <w:p w14:paraId="7411E80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FFDB5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8D8CD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"Vytisknutí"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oktálového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čísla v poli v obráceném pořadí </w:t>
      </w:r>
    </w:p>
    <w:p w14:paraId="5061DD6A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"10 do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8:Oktálová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soustava má hodnotu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78114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0; j--)</w:t>
      </w:r>
    </w:p>
    <w:p w14:paraId="7A3B047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oktalN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[j]);</w:t>
      </w:r>
    </w:p>
    <w:p w14:paraId="4526395E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673AE94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EFD3F0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467D28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04369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num_2,</w:t>
      </w:r>
    </w:p>
    <w:p w14:paraId="72AE5B59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w)</w:t>
      </w:r>
    </w:p>
    <w:p w14:paraId="25F35D2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4491901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w[i++] = num_1;</w:t>
      </w:r>
    </w:p>
    <w:p w14:paraId="0350F690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w[i++] = num_2;</w:t>
      </w:r>
    </w:p>
    <w:p w14:paraId="540F9275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DEA615E" w14:textId="40FA8FE4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B47D2C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Přidání symbolu 'ch' * několikrát po indexu i v poli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</w:t>
      </w:r>
    </w:p>
    <w:p w14:paraId="2D6D2F33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w)</w:t>
      </w:r>
    </w:p>
    <w:p w14:paraId="50B87F6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0FBB3DC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14:paraId="632FCFE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C4851C6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w[i++] = ch;</w:t>
      </w:r>
    </w:p>
    <w:p w14:paraId="3D75E5E2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00D77B" w14:textId="77777777" w:rsidR="00462AE5" w:rsidRDefault="00462AE5" w:rsidP="00462AE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76EF365" w14:textId="748FF695" w:rsidR="00462AE5" w:rsidRDefault="00462AE5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F39F4C" w14:textId="0A33197A" w:rsidR="004E4E8E" w:rsidRDefault="004E4E8E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652241" w14:textId="73DFF5A5" w:rsidR="004E4E8E" w:rsidRDefault="004E4E8E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155A73" w14:textId="4F3BE43D" w:rsidR="004E4E8E" w:rsidRDefault="004E4E8E" w:rsidP="00462AE5">
      <w:pPr>
        <w:pStyle w:val="Textprce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AFD8BE" w14:textId="77777777" w:rsidR="004E4E8E" w:rsidRPr="00462AE5" w:rsidRDefault="004E4E8E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5F9A63FB" w14:textId="035D28A8" w:rsidR="00462AE5" w:rsidRDefault="00462AE5" w:rsidP="00462AE5">
      <w:pPr>
        <w:pStyle w:val="Nadpis2text"/>
      </w:pPr>
      <w:bookmarkStart w:id="43" w:name="_Toc65583399"/>
      <w:r>
        <w:lastRenderedPageBreak/>
        <w:t xml:space="preserve">Převod </w:t>
      </w:r>
      <w:r>
        <w:t>číslic do římských čísel</w:t>
      </w:r>
      <w:bookmarkEnd w:id="43"/>
    </w:p>
    <w:p w14:paraId="2010735C" w14:textId="77777777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>P</w:t>
      </w:r>
      <w:r w:rsidRPr="00462AE5">
        <w:rPr>
          <w:rFonts w:ascii="Arial" w:eastAsiaTheme="minorHAnsi" w:hAnsi="Arial" w:cs="Arial"/>
          <w:sz w:val="21"/>
          <w:szCs w:val="21"/>
        </w:rPr>
        <w:t xml:space="preserve">rogram funguje tak že samostatně převedeme desítky, stovky, </w:t>
      </w:r>
      <w:proofErr w:type="spellStart"/>
      <w:proofErr w:type="gramStart"/>
      <w:r w:rsidRPr="00462AE5">
        <w:rPr>
          <w:rFonts w:ascii="Arial" w:eastAsiaTheme="minorHAnsi" w:hAnsi="Arial" w:cs="Arial"/>
          <w:sz w:val="21"/>
          <w:szCs w:val="21"/>
        </w:rPr>
        <w:t>tisíce.A</w:t>
      </w:r>
      <w:proofErr w:type="spellEnd"/>
      <w:proofErr w:type="gramEnd"/>
      <w:r w:rsidRPr="00462AE5">
        <w:rPr>
          <w:rFonts w:ascii="Arial" w:eastAsiaTheme="minorHAnsi" w:hAnsi="Arial" w:cs="Arial"/>
          <w:sz w:val="21"/>
          <w:szCs w:val="21"/>
        </w:rPr>
        <w:t xml:space="preserve"> také pro převod čísel jako 4 a 9 ,které  vyžadují více symbolů  v daném pořadí.     </w:t>
      </w:r>
    </w:p>
    <w:p w14:paraId="523AAA01" w14:textId="77777777" w:rsidR="004E4E8E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>Např. č</w:t>
      </w:r>
      <w:r w:rsidR="004E4E8E">
        <w:rPr>
          <w:rFonts w:ascii="Arial" w:eastAsiaTheme="minorHAnsi" w:hAnsi="Arial" w:cs="Arial"/>
          <w:sz w:val="21"/>
          <w:szCs w:val="21"/>
        </w:rPr>
        <w:t xml:space="preserve">íslo </w:t>
      </w:r>
      <w:r w:rsidRPr="00462AE5">
        <w:rPr>
          <w:rFonts w:ascii="Arial" w:eastAsiaTheme="minorHAnsi" w:hAnsi="Arial" w:cs="Arial"/>
          <w:sz w:val="21"/>
          <w:szCs w:val="21"/>
        </w:rPr>
        <w:t xml:space="preserve">1549: </w:t>
      </w:r>
    </w:p>
    <w:p w14:paraId="3CC9FB3D" w14:textId="142DE1BE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 xml:space="preserve">Napřeď 1549 je větší jak 1000, tak můžeme dané číslo rozdělit jenom </w:t>
      </w:r>
      <w:proofErr w:type="gramStart"/>
      <w:r w:rsidRPr="00462AE5">
        <w:rPr>
          <w:rFonts w:ascii="Arial" w:eastAsiaTheme="minorHAnsi" w:hAnsi="Arial" w:cs="Arial"/>
          <w:sz w:val="21"/>
          <w:szCs w:val="21"/>
        </w:rPr>
        <w:t>jednou ,tak</w:t>
      </w:r>
      <w:r w:rsidR="004E4E8E">
        <w:rPr>
          <w:rFonts w:ascii="Arial" w:eastAsiaTheme="minorHAnsi" w:hAnsi="Arial" w:cs="Arial"/>
          <w:sz w:val="21"/>
          <w:szCs w:val="21"/>
        </w:rPr>
        <w:t>ž</w:t>
      </w:r>
      <w:r w:rsidRPr="00462AE5">
        <w:rPr>
          <w:rFonts w:ascii="Arial" w:eastAsiaTheme="minorHAnsi" w:hAnsi="Arial" w:cs="Arial"/>
          <w:sz w:val="21"/>
          <w:szCs w:val="21"/>
        </w:rPr>
        <w:t>e</w:t>
      </w:r>
      <w:proofErr w:type="gramEnd"/>
      <w:r w:rsidRPr="00462AE5">
        <w:rPr>
          <w:rFonts w:ascii="Arial" w:eastAsiaTheme="minorHAnsi" w:hAnsi="Arial" w:cs="Arial"/>
          <w:sz w:val="21"/>
          <w:szCs w:val="21"/>
        </w:rPr>
        <w:t xml:space="preserve"> zapíšeme M.</w:t>
      </w:r>
    </w:p>
    <w:p w14:paraId="2BB832D8" w14:textId="735FAB25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 xml:space="preserve">Poté dané číslo je </w:t>
      </w:r>
      <w:proofErr w:type="gramStart"/>
      <w:r w:rsidRPr="00462AE5">
        <w:rPr>
          <w:rFonts w:ascii="Arial" w:eastAsiaTheme="minorHAnsi" w:hAnsi="Arial" w:cs="Arial"/>
          <w:sz w:val="21"/>
          <w:szCs w:val="21"/>
        </w:rPr>
        <w:t>549 ,</w:t>
      </w:r>
      <w:proofErr w:type="gramEnd"/>
      <w:r w:rsidRPr="00462AE5">
        <w:rPr>
          <w:rFonts w:ascii="Arial" w:eastAsiaTheme="minorHAnsi" w:hAnsi="Arial" w:cs="Arial"/>
          <w:sz w:val="21"/>
          <w:szCs w:val="21"/>
        </w:rPr>
        <w:t xml:space="preserve"> které je větší jak 500, tak  dan= číslo můžeme rozdělit zase jenom jednou a zapíšeme D.</w:t>
      </w:r>
    </w:p>
    <w:p w14:paraId="54836095" w14:textId="72D6967A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 xml:space="preserve">Číslo je </w:t>
      </w:r>
      <w:proofErr w:type="gramStart"/>
      <w:r w:rsidRPr="00462AE5">
        <w:rPr>
          <w:rFonts w:ascii="Arial" w:eastAsiaTheme="minorHAnsi" w:hAnsi="Arial" w:cs="Arial"/>
          <w:sz w:val="21"/>
          <w:szCs w:val="21"/>
        </w:rPr>
        <w:t>49 :</w:t>
      </w:r>
      <w:proofErr w:type="gramEnd"/>
      <w:r w:rsidRPr="00462AE5">
        <w:rPr>
          <w:rFonts w:ascii="Arial" w:eastAsiaTheme="minorHAnsi" w:hAnsi="Arial" w:cs="Arial"/>
          <w:sz w:val="21"/>
          <w:szCs w:val="21"/>
        </w:rPr>
        <w:t xml:space="preserve"> Dále číslo je větší jak 40, čís</w:t>
      </w:r>
      <w:r w:rsidR="004E4E8E">
        <w:rPr>
          <w:rFonts w:ascii="Arial" w:eastAsiaTheme="minorHAnsi" w:hAnsi="Arial" w:cs="Arial"/>
          <w:sz w:val="21"/>
          <w:szCs w:val="21"/>
        </w:rPr>
        <w:t>l</w:t>
      </w:r>
      <w:r w:rsidRPr="00462AE5">
        <w:rPr>
          <w:rFonts w:ascii="Arial" w:eastAsiaTheme="minorHAnsi" w:hAnsi="Arial" w:cs="Arial"/>
          <w:sz w:val="21"/>
          <w:szCs w:val="21"/>
        </w:rPr>
        <w:t>o m</w:t>
      </w:r>
      <w:r w:rsidR="004E4E8E">
        <w:rPr>
          <w:rFonts w:ascii="Arial" w:eastAsiaTheme="minorHAnsi" w:hAnsi="Arial" w:cs="Arial"/>
          <w:sz w:val="21"/>
          <w:szCs w:val="21"/>
        </w:rPr>
        <w:t>ů</w:t>
      </w:r>
      <w:r w:rsidRPr="00462AE5">
        <w:rPr>
          <w:rFonts w:ascii="Arial" w:eastAsiaTheme="minorHAnsi" w:hAnsi="Arial" w:cs="Arial"/>
          <w:sz w:val="21"/>
          <w:szCs w:val="21"/>
        </w:rPr>
        <w:t>ž</w:t>
      </w:r>
      <w:r w:rsidR="004E4E8E">
        <w:rPr>
          <w:rFonts w:ascii="Arial" w:eastAsiaTheme="minorHAnsi" w:hAnsi="Arial" w:cs="Arial"/>
          <w:sz w:val="21"/>
          <w:szCs w:val="21"/>
        </w:rPr>
        <w:t>e</w:t>
      </w:r>
      <w:r w:rsidRPr="00462AE5">
        <w:rPr>
          <w:rFonts w:ascii="Arial" w:eastAsiaTheme="minorHAnsi" w:hAnsi="Arial" w:cs="Arial"/>
          <w:sz w:val="21"/>
          <w:szCs w:val="21"/>
        </w:rPr>
        <w:t>me rozdělit zase jenom jednou a zbytek je 9. Daný symbol je poté XL.</w:t>
      </w:r>
    </w:p>
    <w:p w14:paraId="4F1D2558" w14:textId="21731C1B" w:rsidR="00462AE5" w:rsidRP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 xml:space="preserve">Číslo je </w:t>
      </w:r>
      <w:proofErr w:type="gramStart"/>
      <w:r w:rsidRPr="00462AE5">
        <w:rPr>
          <w:rFonts w:ascii="Arial" w:eastAsiaTheme="minorHAnsi" w:hAnsi="Arial" w:cs="Arial"/>
          <w:sz w:val="21"/>
          <w:szCs w:val="21"/>
        </w:rPr>
        <w:t>9 :</w:t>
      </w:r>
      <w:proofErr w:type="gramEnd"/>
      <w:r w:rsidRPr="00462AE5">
        <w:rPr>
          <w:rFonts w:ascii="Arial" w:eastAsiaTheme="minorHAnsi" w:hAnsi="Arial" w:cs="Arial"/>
          <w:sz w:val="21"/>
          <w:szCs w:val="21"/>
        </w:rPr>
        <w:t xml:space="preserve"> Dále je 9 menší jak 10 a dané číslo odpovídá symbolu IX.</w:t>
      </w:r>
    </w:p>
    <w:p w14:paraId="27ED5DB8" w14:textId="31381AE0" w:rsidR="00462AE5" w:rsidRDefault="00462AE5" w:rsidP="00462AE5">
      <w:pPr>
        <w:pStyle w:val="Textprce"/>
        <w:rPr>
          <w:rFonts w:ascii="Arial" w:eastAsiaTheme="minorHAnsi" w:hAnsi="Arial" w:cs="Arial"/>
          <w:sz w:val="21"/>
          <w:szCs w:val="21"/>
        </w:rPr>
      </w:pPr>
      <w:r w:rsidRPr="00462AE5">
        <w:rPr>
          <w:rFonts w:ascii="Arial" w:eastAsiaTheme="minorHAnsi" w:hAnsi="Arial" w:cs="Arial"/>
          <w:sz w:val="21"/>
          <w:szCs w:val="21"/>
        </w:rPr>
        <w:t xml:space="preserve"> Poté spojíme dané </w:t>
      </w:r>
      <w:proofErr w:type="gramStart"/>
      <w:r w:rsidRPr="00462AE5">
        <w:rPr>
          <w:rFonts w:ascii="Arial" w:eastAsiaTheme="minorHAnsi" w:hAnsi="Arial" w:cs="Arial"/>
          <w:sz w:val="21"/>
          <w:szCs w:val="21"/>
        </w:rPr>
        <w:t>hodnoty :MDXLIX</w:t>
      </w:r>
      <w:proofErr w:type="gramEnd"/>
    </w:p>
    <w:p w14:paraId="5C45E01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správné převedení daných čísel do správných symbolů</w:t>
      </w:r>
    </w:p>
    <w:p w14:paraId="7FB1AA1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num_2,</w:t>
      </w:r>
    </w:p>
    <w:p w14:paraId="5DD6295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w)</w:t>
      </w:r>
    </w:p>
    <w:p w14:paraId="7BFDB0D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E773DE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w[i++] = num_1;</w:t>
      </w:r>
    </w:p>
    <w:p w14:paraId="4F8F313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w[i++] = num_2;</w:t>
      </w:r>
    </w:p>
    <w:p w14:paraId="43600AC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568B7C6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02FF65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099A8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přidání symbolu ch *za index i v poli w</w:t>
      </w:r>
    </w:p>
    <w:p w14:paraId="0A79243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w)</w:t>
      </w:r>
    </w:p>
    <w:p w14:paraId="646F84F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54D8F11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14:paraId="2B7638A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167F7F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w[i++] = ch;</w:t>
      </w:r>
    </w:p>
    <w:p w14:paraId="3CA1B44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28CC12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0CDB076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9B8D00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Funkce pro převod čísel do římských čísel</w:t>
      </w:r>
    </w:p>
    <w:p w14:paraId="5211071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CisloToRimsky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24ABF5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89A9A2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w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[10001];</w:t>
      </w:r>
    </w:p>
    <w:p w14:paraId="1E19DE6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617613B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069A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Převedeme dekadické číslo do římských číslic </w:t>
      </w:r>
    </w:p>
    <w:p w14:paraId="0142927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</w:p>
    <w:p w14:paraId="71F90AA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A19E64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Jestli hodnota čísla je větší nebo stejná jak 1000, tak ---</w:t>
      </w:r>
    </w:p>
    <w:p w14:paraId="4EA4401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1000)</w:t>
      </w:r>
    </w:p>
    <w:p w14:paraId="0E3B3D1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1A2B46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M za index i</w:t>
      </w:r>
    </w:p>
    <w:p w14:paraId="29EFBD9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1000, i, w);</w:t>
      </w:r>
    </w:p>
    <w:p w14:paraId="6D49327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1000;</w:t>
      </w:r>
    </w:p>
    <w:p w14:paraId="2C217BD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997A2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F095E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Jestli hodnota čísla je větší nebo stejná jak 500, tak ---</w:t>
      </w:r>
    </w:p>
    <w:p w14:paraId="4DB3369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500)</w:t>
      </w:r>
    </w:p>
    <w:p w14:paraId="6F42859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60ADA6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shodný symbol : </w:t>
      </w:r>
    </w:p>
    <w:p w14:paraId="496A5DD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900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09EDD9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9A6E30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61990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M za index i </w:t>
      </w:r>
    </w:p>
    <w:p w14:paraId="0539896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500, i, w);</w:t>
      </w:r>
    </w:p>
    <w:p w14:paraId="0B59DE3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500;</w:t>
      </w:r>
    </w:p>
    <w:p w14:paraId="11AD84C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8CB4F4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AD7591" w14:textId="0DA3F725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9 a přidáním vhodného symbolu</w:t>
      </w:r>
    </w:p>
    <w:p w14:paraId="2B84118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4A1E17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153F94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902C6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C a M za index i </w:t>
      </w:r>
    </w:p>
    <w:p w14:paraId="3F0564E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4CFCF62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100;</w:t>
      </w:r>
    </w:p>
    <w:p w14:paraId="1F7C99F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A2AE05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9EC192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8DE0E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Jestli hodnota čísla je větší nebo stejná jak 100, tak ---</w:t>
      </w:r>
    </w:p>
    <w:p w14:paraId="1AFAFCA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100)</w:t>
      </w:r>
    </w:p>
    <w:p w14:paraId="29BB659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53614C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shodný symbol : </w:t>
      </w:r>
    </w:p>
    <w:p w14:paraId="56C8AB01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400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B55177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A72CCE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100, i, w);</w:t>
      </w:r>
    </w:p>
    <w:p w14:paraId="612AD60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100;</w:t>
      </w:r>
    </w:p>
    <w:p w14:paraId="4362129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470770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36CFD" w14:textId="0608E755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4 a přidáním vhodného symbolu</w:t>
      </w:r>
    </w:p>
    <w:p w14:paraId="77C8DBC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FA4787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3AF8F4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511798D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100;</w:t>
      </w:r>
    </w:p>
    <w:p w14:paraId="114F3CF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7E350F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6A5B6C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628A40" w14:textId="1E9F6DCA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Jestli hodnota čísla je větší nebo stejná jak 50, tak --- </w:t>
      </w:r>
    </w:p>
    <w:p w14:paraId="155E806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50)</w:t>
      </w:r>
    </w:p>
    <w:p w14:paraId="6571EB3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5A062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AB109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shodný symbol :  </w:t>
      </w:r>
    </w:p>
    <w:p w14:paraId="43A72A9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90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F19F19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1562F0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50, i, w);</w:t>
      </w:r>
    </w:p>
    <w:p w14:paraId="0257257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50;</w:t>
      </w:r>
    </w:p>
    <w:p w14:paraId="64442A3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BC2F8BF" w14:textId="6543A3EA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9 a přidáním vhodného symbolu</w:t>
      </w:r>
    </w:p>
    <w:p w14:paraId="51CD7AF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2F3762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1088BE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1FEB558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10;</w:t>
      </w:r>
    </w:p>
    <w:p w14:paraId="223C587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01A607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EF4690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6E5F01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Jestli hodnota čísla je větší nebo stejná jak 10, tak --- </w:t>
      </w:r>
    </w:p>
    <w:p w14:paraId="123F7E51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10)</w:t>
      </w:r>
    </w:p>
    <w:p w14:paraId="28DDA40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9EA2F4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2594D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,tak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přidáme shodný symbol :</w:t>
      </w:r>
    </w:p>
    <w:p w14:paraId="24CC876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40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572445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BB4AEF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10, i, w);</w:t>
      </w:r>
    </w:p>
    <w:p w14:paraId="7DA9597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10;</w:t>
      </w:r>
    </w:p>
    <w:p w14:paraId="64DA810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D95A09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3DDA80" w14:textId="664D0082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4 a přidáním vhodného symbolu</w:t>
      </w:r>
    </w:p>
    <w:p w14:paraId="3FF45C0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C7C731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D57B8F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5960528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10;</w:t>
      </w:r>
    </w:p>
    <w:p w14:paraId="5F4B84E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F37372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44D040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A0676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Jestli hodnota čísla je větší nebo stejná jak 5, tak --- </w:t>
      </w:r>
    </w:p>
    <w:p w14:paraId="69AC5CC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5)</w:t>
      </w:r>
    </w:p>
    <w:p w14:paraId="146FD6C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19012C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F2DE8E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F4D137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5, i, w);</w:t>
      </w:r>
    </w:p>
    <w:p w14:paraId="1AF016B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5;</w:t>
      </w:r>
    </w:p>
    <w:p w14:paraId="07A35E1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15C7CE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2FA13F" w14:textId="331972AA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9 a přidáním vhodného symbolu</w:t>
      </w:r>
    </w:p>
    <w:p w14:paraId="6249E21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773CEC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0D1294C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332A238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2A0A5A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7FF4AA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7DF22C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455AA0" w14:textId="7250ABC3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Jestli hodnota čísla je větší nebo stejná jak 1, tak --- </w:t>
      </w:r>
    </w:p>
    <w:p w14:paraId="2DB2600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1)</w:t>
      </w:r>
    </w:p>
    <w:p w14:paraId="2F1BA7D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302CA2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114AD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B705DA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70C5200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569FF3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E7098A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9D16F0" w14:textId="1FE3ED0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 odčítání hodnot, kdy čísla mají hodnotu 4 a přidáním vhodného symbolu</w:t>
      </w:r>
    </w:p>
    <w:p w14:paraId="4585A79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37C153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A47B1E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i, w);</w:t>
      </w:r>
    </w:p>
    <w:p w14:paraId="6B7FF41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6C3A05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9EA49C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C1CFE8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5E6E5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BB067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"Tisk" přeložených čísel do římských čísel</w:t>
      </w:r>
    </w:p>
    <w:p w14:paraId="25F3284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"Číslo převedené do římského čísla je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5CA54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0; b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b++)</w:t>
      </w:r>
    </w:p>
    <w:p w14:paraId="093D4FD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02CA3A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w[b]);</w:t>
      </w:r>
    </w:p>
    <w:p w14:paraId="1B90030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6BDEDD" w14:textId="401AD008" w:rsidR="004E4E8E" w:rsidRP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3A1D2D7" w14:textId="6EF4376C" w:rsidR="004E4E8E" w:rsidRDefault="004E4E8E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29FF2E42" w14:textId="3D9E75EA" w:rsidR="004E4E8E" w:rsidRDefault="004E4E8E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031E66FB" w14:textId="77777777" w:rsidR="004E4E8E" w:rsidRPr="00462AE5" w:rsidRDefault="004E4E8E" w:rsidP="00462AE5">
      <w:pPr>
        <w:pStyle w:val="Textprce"/>
        <w:rPr>
          <w:rFonts w:ascii="Arial" w:hAnsi="Arial" w:cs="Arial"/>
          <w:sz w:val="21"/>
          <w:szCs w:val="21"/>
        </w:rPr>
      </w:pPr>
    </w:p>
    <w:p w14:paraId="51AA3BDC" w14:textId="39D87B45" w:rsidR="00AD1BE4" w:rsidRDefault="004E4E8E" w:rsidP="00AD1BE4">
      <w:pPr>
        <w:pStyle w:val="Nadpis2text"/>
      </w:pPr>
      <w:bookmarkStart w:id="44" w:name="_Toc65583400"/>
      <w:r>
        <w:lastRenderedPageBreak/>
        <w:t>Kód pro zapisování vstupů pro převod soustav</w:t>
      </w:r>
      <w:bookmarkEnd w:id="44"/>
    </w:p>
    <w:p w14:paraId="40FDD63D" w14:textId="4A3F3F80" w:rsidR="004E4E8E" w:rsidRPr="004E4E8E" w:rsidRDefault="004E4E8E" w:rsidP="004E4E8E">
      <w:pPr>
        <w:pStyle w:val="Textprce"/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Kód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kde zapisujme hodnoty, které poté chceme převádět do jiných soustav a také obsahuje 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kód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pro "tisk" daných funkcí.</w:t>
      </w:r>
    </w:p>
    <w:p w14:paraId="2A51B72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BECF22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C12432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//2to10</w:t>
      </w:r>
    </w:p>
    <w:p w14:paraId="13A6A3C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E5F21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$"2 do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10:Dekadícká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soustava má hodnotu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BinarniNaDekadicka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(bin)}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86472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64B6D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//10to2</w:t>
      </w:r>
    </w:p>
    <w:p w14:paraId="36C7A38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5;</w:t>
      </w:r>
    </w:p>
    <w:p w14:paraId="23DA810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$"10 do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2:Binární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soutava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má hodnotu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DekadickaNaBinarni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95192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F3A43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//2to16</w:t>
      </w:r>
    </w:p>
    <w:p w14:paraId="17EEEBA2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"100000101111"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D254A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bcdToHexaDecimal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707853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8E0E9A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//16to2</w:t>
      </w:r>
    </w:p>
    <w:p w14:paraId="42D32DBF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"1AC5"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8EBF5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</w:p>
    <w:p w14:paraId="114F6D56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q.ToCharArray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F2231F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E3B3A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Převádění hexadecimální soustavy 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binarní</w:t>
      </w:r>
      <w:proofErr w:type="spellEnd"/>
    </w:p>
    <w:p w14:paraId="336F451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"16 do 2:Binární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soutava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má hodnotu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B9504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364988F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E19198B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HexDoBinarni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F5B5D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44E2331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System.IndexOutOfRangeException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A8F51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0CED7C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System.Console.WriteLine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38F37E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E1E87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9FEB59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//8to10</w:t>
      </w:r>
    </w:p>
    <w:p w14:paraId="1014637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55;</w:t>
      </w:r>
    </w:p>
    <w:p w14:paraId="7938181D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$"8 do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10:Dekadická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soutava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má hodnotu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OktalovaDoDekadicke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02173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41993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//10to8</w:t>
      </w:r>
    </w:p>
    <w:p w14:paraId="069E71D3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8;</w:t>
      </w:r>
    </w:p>
    <w:p w14:paraId="078165A7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DekadickaNaOktalova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(n);</w:t>
      </w:r>
    </w:p>
    <w:p w14:paraId="0A257268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A2B39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//Číslo převedené na římské číslo</w:t>
      </w:r>
    </w:p>
    <w:p w14:paraId="51D05015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4;</w:t>
      </w:r>
    </w:p>
    <w:p w14:paraId="3F9D14F0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3916D4" w14:textId="77777777" w:rsidR="004E4E8E" w:rsidRDefault="004E4E8E" w:rsidP="004E4E8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CisloToRimsky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cislo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5B16B6" w14:textId="112D7C1D" w:rsidR="00AD1BE4" w:rsidRPr="00AD1BE4" w:rsidRDefault="004E4E8E" w:rsidP="004E4E8E">
      <w:pPr>
        <w:pStyle w:val="Textprce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0E83A5A" w14:textId="01C97981" w:rsidR="00AD1BE4" w:rsidRDefault="00AD1BE4" w:rsidP="004E4E8E">
      <w:pPr>
        <w:pStyle w:val="Heading2"/>
        <w:numPr>
          <w:ilvl w:val="0"/>
          <w:numId w:val="0"/>
        </w:numPr>
        <w:ind w:left="576"/>
      </w:pPr>
    </w:p>
    <w:p w14:paraId="2946F074" w14:textId="21835A87" w:rsidR="00AD1BE4" w:rsidRDefault="00AD1BE4" w:rsidP="00AD1BE4"/>
    <w:p w14:paraId="4734A2FE" w14:textId="495DBBB8" w:rsidR="00AD1BE4" w:rsidRDefault="00AD1BE4" w:rsidP="00AD1BE4"/>
    <w:p w14:paraId="2BF76CB1" w14:textId="77777777" w:rsidR="00AD1BE4" w:rsidRPr="00AD1BE4" w:rsidRDefault="00AD1BE4" w:rsidP="00AD1BE4"/>
    <w:p w14:paraId="1B147B86" w14:textId="7BD38371" w:rsidR="00AD1BE4" w:rsidRDefault="00AD1BE4" w:rsidP="00AD1BE4"/>
    <w:p w14:paraId="7C6675FE" w14:textId="77777777" w:rsidR="00AD1BE4" w:rsidRPr="00AD1BE4" w:rsidRDefault="00AD1BE4" w:rsidP="00AD1BE4"/>
    <w:p w14:paraId="09BE433F" w14:textId="77777777" w:rsidR="00AD1BE4" w:rsidRPr="00AD1BE4" w:rsidRDefault="00AD1BE4" w:rsidP="00AD1BE4">
      <w:pPr>
        <w:pStyle w:val="Textprce"/>
      </w:pPr>
    </w:p>
    <w:p w14:paraId="08E67DB6" w14:textId="42A5AA8E" w:rsidR="00AD1BE4" w:rsidRPr="00AD1BE4" w:rsidRDefault="00AD1BE4" w:rsidP="00AD1BE4">
      <w:pPr>
        <w:pStyle w:val="Abstraktabstracttext"/>
      </w:pPr>
      <w:r w:rsidRPr="00AD1BE4">
        <w:rPr>
          <w:rFonts w:ascii="Arial" w:eastAsiaTheme="minorHAnsi" w:hAnsi="Arial" w:cs="Arial"/>
          <w:sz w:val="21"/>
          <w:szCs w:val="21"/>
          <w:lang w:eastAsia="en-US"/>
        </w:rPr>
        <w:t xml:space="preserve">      </w:t>
      </w:r>
    </w:p>
    <w:bookmarkEnd w:id="27"/>
    <w:bookmarkEnd w:id="28"/>
    <w:bookmarkEnd w:id="29"/>
    <w:bookmarkEnd w:id="30"/>
    <w:p w14:paraId="0B36CD46" w14:textId="67036D43" w:rsidR="00AD1BE4" w:rsidRPr="0044149D" w:rsidRDefault="004E4E8E" w:rsidP="0037709B">
      <w:r w:rsidRPr="004E4E8E">
        <w:drawing>
          <wp:inline distT="0" distB="0" distL="0" distR="0" wp14:anchorId="09839502" wp14:editId="26012870">
            <wp:extent cx="6156028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093" cy="31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E4" w:rsidRPr="0044149D" w:rsidSect="0056551F">
      <w:headerReference w:type="default" r:id="rId11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4D80E" w14:textId="77777777" w:rsidR="0034244F" w:rsidRDefault="0034244F" w:rsidP="0056551F">
      <w:r>
        <w:separator/>
      </w:r>
    </w:p>
  </w:endnote>
  <w:endnote w:type="continuationSeparator" w:id="0">
    <w:p w14:paraId="1AA3C71B" w14:textId="77777777" w:rsidR="0034244F" w:rsidRDefault="0034244F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56938" w14:textId="77777777" w:rsidR="0034244F" w:rsidRDefault="0034244F" w:rsidP="0056551F">
      <w:r>
        <w:separator/>
      </w:r>
    </w:p>
  </w:footnote>
  <w:footnote w:type="continuationSeparator" w:id="0">
    <w:p w14:paraId="65B05849" w14:textId="77777777" w:rsidR="0034244F" w:rsidRDefault="0034244F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E93A" w14:textId="77777777" w:rsidR="0056551F" w:rsidRDefault="00565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A0A97" w14:textId="77777777" w:rsidR="0044149D" w:rsidRPr="0044149D" w:rsidRDefault="0044149D" w:rsidP="0044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59C"/>
    <w:multiLevelType w:val="multilevel"/>
    <w:tmpl w:val="455C67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A1C"/>
    <w:multiLevelType w:val="hybridMultilevel"/>
    <w:tmpl w:val="5C2EE498"/>
    <w:lvl w:ilvl="0" w:tplc="207483CC">
      <w:start w:val="1"/>
      <w:numFmt w:val="upperRoman"/>
      <w:pStyle w:val="TOC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7E1"/>
    <w:multiLevelType w:val="hybridMultilevel"/>
    <w:tmpl w:val="15AA9784"/>
    <w:lvl w:ilvl="0" w:tplc="2A485FB6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tDQwNzezNDY2MzdS0lEKTi0uzszPAykwqgUARJzNVSwAAAA="/>
  </w:docVars>
  <w:rsids>
    <w:rsidRoot w:val="00310B2C"/>
    <w:rsid w:val="0002720C"/>
    <w:rsid w:val="0005714F"/>
    <w:rsid w:val="00064BA0"/>
    <w:rsid w:val="00065CB9"/>
    <w:rsid w:val="00086B48"/>
    <w:rsid w:val="000A5332"/>
    <w:rsid w:val="000F5544"/>
    <w:rsid w:val="001036D9"/>
    <w:rsid w:val="0010374C"/>
    <w:rsid w:val="0016172F"/>
    <w:rsid w:val="001926CE"/>
    <w:rsid w:val="001F4AA5"/>
    <w:rsid w:val="002563FD"/>
    <w:rsid w:val="0028006D"/>
    <w:rsid w:val="00293939"/>
    <w:rsid w:val="002C5DD9"/>
    <w:rsid w:val="00310B2C"/>
    <w:rsid w:val="0034244F"/>
    <w:rsid w:val="00347BB7"/>
    <w:rsid w:val="0037709B"/>
    <w:rsid w:val="003E49FD"/>
    <w:rsid w:val="00406811"/>
    <w:rsid w:val="004177B1"/>
    <w:rsid w:val="0044149D"/>
    <w:rsid w:val="00462AE5"/>
    <w:rsid w:val="00484360"/>
    <w:rsid w:val="004E4E8E"/>
    <w:rsid w:val="005274FA"/>
    <w:rsid w:val="00560265"/>
    <w:rsid w:val="0056551F"/>
    <w:rsid w:val="00582100"/>
    <w:rsid w:val="00584416"/>
    <w:rsid w:val="00596CC8"/>
    <w:rsid w:val="005C742E"/>
    <w:rsid w:val="005D4073"/>
    <w:rsid w:val="005F2A40"/>
    <w:rsid w:val="005F417B"/>
    <w:rsid w:val="006218C9"/>
    <w:rsid w:val="006364BC"/>
    <w:rsid w:val="00652D33"/>
    <w:rsid w:val="006A05F3"/>
    <w:rsid w:val="006C7521"/>
    <w:rsid w:val="006E7B1B"/>
    <w:rsid w:val="006F012C"/>
    <w:rsid w:val="006F2EDD"/>
    <w:rsid w:val="006F7C76"/>
    <w:rsid w:val="00710845"/>
    <w:rsid w:val="007B198C"/>
    <w:rsid w:val="007B3905"/>
    <w:rsid w:val="007D5E73"/>
    <w:rsid w:val="008219A3"/>
    <w:rsid w:val="008452DD"/>
    <w:rsid w:val="008464B0"/>
    <w:rsid w:val="00860D44"/>
    <w:rsid w:val="008D1A6F"/>
    <w:rsid w:val="008D5A0D"/>
    <w:rsid w:val="0096510B"/>
    <w:rsid w:val="00966814"/>
    <w:rsid w:val="009771F4"/>
    <w:rsid w:val="009A5DCE"/>
    <w:rsid w:val="009A74FA"/>
    <w:rsid w:val="009E452F"/>
    <w:rsid w:val="009F7D64"/>
    <w:rsid w:val="00A04121"/>
    <w:rsid w:val="00A10398"/>
    <w:rsid w:val="00A12722"/>
    <w:rsid w:val="00A1372D"/>
    <w:rsid w:val="00A356B1"/>
    <w:rsid w:val="00AD1BE4"/>
    <w:rsid w:val="00AE0231"/>
    <w:rsid w:val="00AF36D9"/>
    <w:rsid w:val="00B122D0"/>
    <w:rsid w:val="00B34815"/>
    <w:rsid w:val="00B65BCE"/>
    <w:rsid w:val="00C1690A"/>
    <w:rsid w:val="00C33473"/>
    <w:rsid w:val="00C37B54"/>
    <w:rsid w:val="00C6148D"/>
    <w:rsid w:val="00C93B39"/>
    <w:rsid w:val="00CE437F"/>
    <w:rsid w:val="00D2128A"/>
    <w:rsid w:val="00D607F9"/>
    <w:rsid w:val="00DB471E"/>
    <w:rsid w:val="00DF69BE"/>
    <w:rsid w:val="00E16187"/>
    <w:rsid w:val="00E62A44"/>
    <w:rsid w:val="00EB4B6D"/>
    <w:rsid w:val="00EE0F0D"/>
    <w:rsid w:val="00EE526C"/>
    <w:rsid w:val="00EE633C"/>
    <w:rsid w:val="00F10CB1"/>
    <w:rsid w:val="00F143DA"/>
    <w:rsid w:val="00F276D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2D2D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Heading5">
    <w:name w:val="heading 5"/>
    <w:aliases w:val="Nepoužívaný 5"/>
    <w:basedOn w:val="Normal"/>
    <w:next w:val="Normal"/>
    <w:link w:val="Heading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Heading6">
    <w:name w:val="heading 6"/>
    <w:aliases w:val="Nepoužívaný 6"/>
    <w:basedOn w:val="Normal"/>
    <w:next w:val="Normal"/>
    <w:link w:val="Heading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Heading7">
    <w:name w:val="heading 7"/>
    <w:aliases w:val="Nepoužívaný 7"/>
    <w:basedOn w:val="Normal"/>
    <w:next w:val="Normal"/>
    <w:link w:val="Heading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Heading8">
    <w:name w:val="heading 8"/>
    <w:aliases w:val="Nepoužívaný 8"/>
    <w:basedOn w:val="Normal"/>
    <w:next w:val="Normal"/>
    <w:link w:val="Heading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aliases w:val="Nepoužívaný 9"/>
    <w:basedOn w:val="Normal"/>
    <w:next w:val="Normal"/>
    <w:link w:val="Heading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DefaultParagraphFont"/>
    <w:uiPriority w:val="1"/>
    <w:rsid w:val="00F276DB"/>
    <w:rPr>
      <w:rFonts w:ascii="Arial Narrow" w:hAnsi="Arial Narrow"/>
      <w:sz w:val="32"/>
    </w:rPr>
  </w:style>
  <w:style w:type="paragraph" w:styleId="Header">
    <w:name w:val="header"/>
    <w:basedOn w:val="Normal"/>
    <w:link w:val="Head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DefaultParagraphFont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Title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al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Title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al"/>
    <w:next w:val="Normal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DefaultParagraphFont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al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al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BodyText">
    <w:name w:val="Body Text"/>
    <w:basedOn w:val="Normal"/>
    <w:link w:val="Body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DefaultParagraphFont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al"/>
    <w:next w:val="Normal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Heading1Char">
    <w:name w:val="Heading 1 Char"/>
    <w:basedOn w:val="DefaultParagraphFont"/>
    <w:link w:val="Heading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Heading4Char">
    <w:name w:val="Heading 4 Char"/>
    <w:basedOn w:val="DefaultParagraphFont"/>
    <w:link w:val="Heading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Heading5Char">
    <w:name w:val="Heading 5 Char"/>
    <w:aliases w:val="Nepoužívaný 5 Char"/>
    <w:basedOn w:val="DefaultParagraphFont"/>
    <w:link w:val="Heading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6Char">
    <w:name w:val="Heading 6 Char"/>
    <w:aliases w:val="Nepoužívaný 6 Char"/>
    <w:basedOn w:val="DefaultParagraphFont"/>
    <w:link w:val="Heading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Heading7Char">
    <w:name w:val="Heading 7 Char"/>
    <w:aliases w:val="Nepoužívaný 7 Char"/>
    <w:basedOn w:val="DefaultParagraphFont"/>
    <w:link w:val="Heading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8Char">
    <w:name w:val="Heading 8 Char"/>
    <w:aliases w:val="Nepoužívaný 8 Char"/>
    <w:basedOn w:val="DefaultParagraphFont"/>
    <w:link w:val="Heading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Heading9Char">
    <w:name w:val="Heading 9 Char"/>
    <w:aliases w:val="Nepoužívaný 9 Char"/>
    <w:basedOn w:val="DefaultParagraphFont"/>
    <w:link w:val="Heading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Heading1"/>
    <w:next w:val="Textprce"/>
    <w:link w:val="Nadpis1textChar"/>
    <w:qFormat/>
    <w:rsid w:val="006F012C"/>
  </w:style>
  <w:style w:type="paragraph" w:customStyle="1" w:styleId="Nadpis2text">
    <w:name w:val="Nadpis 2_text"/>
    <w:basedOn w:val="Heading2"/>
    <w:next w:val="Textprce"/>
    <w:link w:val="Nadpis2textChar"/>
    <w:qFormat/>
    <w:rsid w:val="006F012C"/>
  </w:style>
  <w:style w:type="character" w:customStyle="1" w:styleId="Nadpis1textChar">
    <w:name w:val="Nadpis 1_text Char"/>
    <w:basedOn w:val="Heading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Heading3"/>
    <w:next w:val="Textprce"/>
    <w:link w:val="Nadpis3textChar"/>
    <w:qFormat/>
    <w:rsid w:val="006F012C"/>
  </w:style>
  <w:style w:type="character" w:customStyle="1" w:styleId="Nadpis2textChar">
    <w:name w:val="Nadpis 2_text Char"/>
    <w:basedOn w:val="Heading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Heading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DefaultParagraphFont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TOCHeading">
    <w:name w:val="TOC Heading"/>
    <w:basedOn w:val="Heading1"/>
    <w:next w:val="Normal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TOC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Caption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34815"/>
    <w:pPr>
      <w:ind w:left="1418" w:right="567" w:hanging="851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7D5E73"/>
    <w:pPr>
      <w:spacing w:before="120" w:after="120"/>
    </w:pPr>
  </w:style>
  <w:style w:type="paragraph" w:styleId="ListParagraph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9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39"/>
    <w:rPr>
      <w:rFonts w:ascii="Times New Roman" w:eastAsia="Times New Roman" w:hAnsi="Times New Roman" w:cs="Times New Roman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Placeholder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0343AE"/>
    <w:rsid w:val="00193BC9"/>
    <w:rsid w:val="004B4C78"/>
    <w:rsid w:val="005A3897"/>
    <w:rsid w:val="005D6630"/>
    <w:rsid w:val="0082190C"/>
    <w:rsid w:val="00DB76E3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6E3"/>
    <w:rPr>
      <w:color w:val="808080"/>
    </w:rPr>
  </w:style>
  <w:style w:type="paragraph" w:customStyle="1" w:styleId="B6DC89FACADD4BA89D3E4C0BA94C80B2">
    <w:name w:val="B6DC89FACADD4BA89D3E4C0BA94C80B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">
    <w:name w:val="B6DC89FACADD4BA89D3E4C0BA94C80B2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2">
    <w:name w:val="B6DC89FACADD4BA89D3E4C0BA94C80B2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3">
    <w:name w:val="B6DC89FACADD4BA89D3E4C0BA94C80B2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4">
    <w:name w:val="B6DC89FACADD4BA89D3E4C0BA94C80B2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">
    <w:name w:val="DA6E2F08EA564A8AA93A0A4C06389FA0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5">
    <w:name w:val="B6DC89FACADD4BA89D3E4C0BA94C80B2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1">
    <w:name w:val="DA6E2F08EA564A8AA93A0A4C06389FA0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6">
    <w:name w:val="B6DC89FACADD4BA89D3E4C0BA94C80B26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2">
    <w:name w:val="DA6E2F08EA564A8AA93A0A4C06389FA0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7">
    <w:name w:val="B6DC89FACADD4BA89D3E4C0BA94C80B27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3">
    <w:name w:val="DA6E2F08EA564A8AA93A0A4C06389FA0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8">
    <w:name w:val="B6DC89FACADD4BA89D3E4C0BA94C80B28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4">
    <w:name w:val="DA6E2F08EA564A8AA93A0A4C06389FA0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9">
    <w:name w:val="B6DC89FACADD4BA89D3E4C0BA94C80B29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5">
    <w:name w:val="DA6E2F08EA564A8AA93A0A4C06389FA0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F9FFDE3C7148A287A8FBE654D92BFA">
    <w:name w:val="F8F9FFDE3C7148A287A8FBE654D92BFA"/>
    <w:rsid w:val="00DB76E3"/>
  </w:style>
  <w:style w:type="paragraph" w:customStyle="1" w:styleId="B64322E940A5424283E89EF902C22891">
    <w:name w:val="B64322E940A5424283E89EF902C22891"/>
    <w:rsid w:val="00DB76E3"/>
  </w:style>
  <w:style w:type="paragraph" w:customStyle="1" w:styleId="0DEE8E74DDA04543A7615EB7E1B69249">
    <w:name w:val="0DEE8E74DDA04543A7615EB7E1B69249"/>
    <w:rsid w:val="00D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A5F7-841B-43D1-AEFE-4230F91F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59</TotalTime>
  <Pages>14</Pages>
  <Words>2232</Words>
  <Characters>13174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-- Závěrečná práce</vt:lpstr>
      <vt:lpstr>Šablona -- Závěrečná práce</vt:lpstr>
    </vt:vector>
  </TitlesOfParts>
  <Company>K.UTB Zlín</Company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David Papaj</cp:lastModifiedBy>
  <cp:revision>8</cp:revision>
  <cp:lastPrinted>2019-10-24T12:43:00Z</cp:lastPrinted>
  <dcterms:created xsi:type="dcterms:W3CDTF">2020-04-02T07:16:00Z</dcterms:created>
  <dcterms:modified xsi:type="dcterms:W3CDTF">2021-03-02T12:18:00Z</dcterms:modified>
</cp:coreProperties>
</file>